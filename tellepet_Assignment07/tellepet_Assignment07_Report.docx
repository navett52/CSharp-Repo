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4C" w:rsidRDefault="00EB780F">
      <w:pPr>
        <w:pStyle w:val="NoSpacing"/>
      </w:pPr>
      <w:r>
        <w:t xml:space="preserve">Evan </w:t>
      </w:r>
      <w:proofErr w:type="spellStart"/>
      <w:r>
        <w:t>Tellep</w:t>
      </w:r>
      <w:proofErr w:type="spellEnd"/>
    </w:p>
    <w:p w:rsidR="00E614DD" w:rsidRDefault="00EB780F">
      <w:pPr>
        <w:pStyle w:val="NoSpacing"/>
      </w:pPr>
      <w:r>
        <w:t>Prof. Bill Nicholson</w:t>
      </w:r>
    </w:p>
    <w:p w:rsidR="00E614DD" w:rsidRDefault="00EB780F">
      <w:pPr>
        <w:pStyle w:val="NoSpacing"/>
      </w:pPr>
      <w:r>
        <w:t>Contemporary Programming</w:t>
      </w:r>
    </w:p>
    <w:p w:rsidR="00E614DD" w:rsidRDefault="00EB780F">
      <w:pPr>
        <w:pStyle w:val="NoSpacing"/>
      </w:pPr>
      <w:r>
        <w:t>10/18/2016</w:t>
      </w:r>
    </w:p>
    <w:p w:rsidR="00E614DD" w:rsidRDefault="00EB780F">
      <w:pPr>
        <w:pStyle w:val="Title"/>
      </w:pPr>
      <w:r>
        <w:t>Main Swap</w:t>
      </w:r>
      <w:r w:rsidR="00691EC1">
        <w:t xml:space="preserve">: </w:t>
      </w:r>
      <w:r>
        <w:t>Evans program vs Matt P.’s Main</w:t>
      </w:r>
    </w:p>
    <w:p w:rsidR="00EB780F" w:rsidRDefault="00EB780F" w:rsidP="00EB780F">
      <w:r>
        <w:t>I had no problems combining the codes. Both members followed the naming conventions so there were no syntax errors. My code threw no errors running through his test main. His test main provided no validation. It only displayed the problem then displayed the answer my method gave. I used an online binary calculator to verify the answers my method returned were correct, and they were. My method passed all test cases.</w:t>
      </w:r>
    </w:p>
    <w:p w:rsidR="00EB780F" w:rsidRPr="00EB780F" w:rsidRDefault="00EB780F" w:rsidP="00EB780F">
      <w:r>
        <w:t>I learned how to add binary numbers. I also learned that it is possible that test cases written by oneself may help them to make their program better. There was an instant where my code was not passing my test cases so I had to modify my method. Overall I like this assignment. It’s fun and gives people a chance to see what others are capable of. The only issue I find is the human error side where I don’t feel like Matt’s code was fully complete.</w:t>
      </w:r>
      <w:bookmarkStart w:id="0" w:name="_GoBack"/>
      <w:bookmarkEnd w:id="0"/>
    </w:p>
    <w:p w:rsidR="00E614DD" w:rsidRDefault="00E614DD" w:rsidP="00EB780F"/>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305" w:rsidRDefault="00D25305">
      <w:pPr>
        <w:spacing w:line="240" w:lineRule="auto"/>
      </w:pPr>
      <w:r>
        <w:separator/>
      </w:r>
    </w:p>
  </w:endnote>
  <w:endnote w:type="continuationSeparator" w:id="0">
    <w:p w:rsidR="00D25305" w:rsidRDefault="00D2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305" w:rsidRDefault="00D25305">
      <w:pPr>
        <w:spacing w:line="240" w:lineRule="auto"/>
      </w:pPr>
      <w:r>
        <w:separator/>
      </w:r>
    </w:p>
  </w:footnote>
  <w:footnote w:type="continuationSeparator" w:id="0">
    <w:p w:rsidR="00D25305" w:rsidRDefault="00D253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D25305">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EB780F">
      <w:rPr>
        <w:noProof/>
      </w:rPr>
      <w:t>4</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D25305">
    <w:pPr>
      <w:pStyle w:val="Header"/>
    </w:pPr>
    <w:sdt>
      <w:sdtPr>
        <w:alias w:val="Last Name:"/>
        <w:tag w:val="Last Name:"/>
        <w:id w:val="81423100"/>
        <w:placeholder>
          <w:docPart w:val="BF7BD238005745D390C117414A5A79E9"/>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EB780F">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0F"/>
    <w:rsid w:val="00040CBB"/>
    <w:rsid w:val="000B78C8"/>
    <w:rsid w:val="001463B2"/>
    <w:rsid w:val="001F62C0"/>
    <w:rsid w:val="00245E02"/>
    <w:rsid w:val="00353B66"/>
    <w:rsid w:val="004A2675"/>
    <w:rsid w:val="004F7139"/>
    <w:rsid w:val="00691EC1"/>
    <w:rsid w:val="007C53FB"/>
    <w:rsid w:val="008B7D18"/>
    <w:rsid w:val="008F1F97"/>
    <w:rsid w:val="008F4052"/>
    <w:rsid w:val="009D4EB3"/>
    <w:rsid w:val="00B13D1B"/>
    <w:rsid w:val="00B818DF"/>
    <w:rsid w:val="00D25305"/>
    <w:rsid w:val="00D52117"/>
    <w:rsid w:val="00DB0D39"/>
    <w:rsid w:val="00E14005"/>
    <w:rsid w:val="00E614DD"/>
    <w:rsid w:val="00EB780F"/>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86D1"/>
  <w15:chartTrackingRefBased/>
  <w15:docId w15:val="{A82AF4E1-D36C-4CB8-9805-BB1712F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26DD258807FA41A7BE4BA37A4849FEEA">
    <w:name w:val="26DD258807FA41A7BE4BA37A4849FEEA"/>
    <w:rsid w:val="00EB780F"/>
    <w:pPr>
      <w:spacing w:after="160" w:line="259" w:lineRule="auto"/>
      <w:ind w:firstLine="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lepet\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7BD238005745D390C117414A5A79E9"/>
        <w:category>
          <w:name w:val="General"/>
          <w:gallery w:val="placeholder"/>
        </w:category>
        <w:types>
          <w:type w:val="bbPlcHdr"/>
        </w:types>
        <w:behaviors>
          <w:behavior w:val="content"/>
        </w:behaviors>
        <w:guid w:val="{2C1FEA18-B40E-4B9F-B3D2-C052C0BD1C27}"/>
      </w:docPartPr>
      <w:docPartBody>
        <w:p w:rsidR="00000000" w:rsidRDefault="0038212B">
          <w:pPr>
            <w:pStyle w:val="BF7BD238005745D390C117414A5A79E9"/>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12B"/>
    <w:rsid w:val="0038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9933A59F64B7DA95CF9EA9ABF1C3D">
    <w:name w:val="39A9933A59F64B7DA95CF9EA9ABF1C3D"/>
  </w:style>
  <w:style w:type="paragraph" w:customStyle="1" w:styleId="26469BA63BF143FAA542A3D3EA7C6F86">
    <w:name w:val="26469BA63BF143FAA542A3D3EA7C6F86"/>
  </w:style>
  <w:style w:type="paragraph" w:customStyle="1" w:styleId="CAE124FB82FA4B5586114C0C1EC495DA">
    <w:name w:val="CAE124FB82FA4B5586114C0C1EC495DA"/>
  </w:style>
  <w:style w:type="paragraph" w:customStyle="1" w:styleId="DBB8273DF78E4DE1940FDD9EA135F13D">
    <w:name w:val="DBB8273DF78E4DE1940FDD9EA135F13D"/>
  </w:style>
  <w:style w:type="paragraph" w:customStyle="1" w:styleId="26DD258807FA41A7BE4BA37A4849FEEA">
    <w:name w:val="26DD258807FA41A7BE4BA37A4849FEEA"/>
  </w:style>
  <w:style w:type="paragraph" w:customStyle="1" w:styleId="A6291FA9DFAC49DEBB89B00D3828D4A5">
    <w:name w:val="A6291FA9DFAC49DEBB89B00D3828D4A5"/>
  </w:style>
  <w:style w:type="character" w:styleId="Emphasis">
    <w:name w:val="Emphasis"/>
    <w:basedOn w:val="DefaultParagraphFont"/>
    <w:uiPriority w:val="8"/>
    <w:qFormat/>
    <w:rPr>
      <w:i/>
      <w:iCs/>
    </w:rPr>
  </w:style>
  <w:style w:type="paragraph" w:customStyle="1" w:styleId="E91DD643C8E040B185CD3EC34BF07E2B">
    <w:name w:val="E91DD643C8E040B185CD3EC34BF07E2B"/>
  </w:style>
  <w:style w:type="paragraph" w:customStyle="1" w:styleId="1225AE7B95504E549EC8E8EFF2151591">
    <w:name w:val="1225AE7B95504E549EC8E8EFF2151591"/>
  </w:style>
  <w:style w:type="paragraph" w:customStyle="1" w:styleId="3FC3526F2B26482487AD711A70724DEC">
    <w:name w:val="3FC3526F2B26482487AD711A70724DEC"/>
  </w:style>
  <w:style w:type="paragraph" w:customStyle="1" w:styleId="12E518F6DA3D4270AF10BC0B241F0EBF">
    <w:name w:val="12E518F6DA3D4270AF10BC0B241F0EBF"/>
  </w:style>
  <w:style w:type="paragraph" w:customStyle="1" w:styleId="F7D8198DAC41433DB43294B0082C915F">
    <w:name w:val="F7D8198DAC41433DB43294B0082C915F"/>
  </w:style>
  <w:style w:type="paragraph" w:customStyle="1" w:styleId="FCD4316DF33546CD9D5DD4F8185F9897">
    <w:name w:val="FCD4316DF33546CD9D5DD4F8185F9897"/>
  </w:style>
  <w:style w:type="paragraph" w:customStyle="1" w:styleId="1BC99635E0C44DB88F57E55786F9C05F">
    <w:name w:val="1BC99635E0C44DB88F57E55786F9C05F"/>
  </w:style>
  <w:style w:type="paragraph" w:customStyle="1" w:styleId="CAF15CC1912A44EA93582443915E12D4">
    <w:name w:val="CAF15CC1912A44EA93582443915E12D4"/>
  </w:style>
  <w:style w:type="paragraph" w:customStyle="1" w:styleId="AC3AD23E03144389963B2D8641CAC839">
    <w:name w:val="AC3AD23E03144389963B2D8641CAC839"/>
  </w:style>
  <w:style w:type="paragraph" w:customStyle="1" w:styleId="865F88F1D60E4FCCB2DF800444B9E83D">
    <w:name w:val="865F88F1D60E4FCCB2DF800444B9E83D"/>
  </w:style>
  <w:style w:type="paragraph" w:customStyle="1" w:styleId="4FC65BCC64334C7C8D85F07EA61CE29E">
    <w:name w:val="4FC65BCC64334C7C8D85F07EA61CE29E"/>
  </w:style>
  <w:style w:type="paragraph" w:customStyle="1" w:styleId="4F3225AC005547E1B73815BE76C623D0">
    <w:name w:val="4F3225AC005547E1B73815BE76C623D0"/>
  </w:style>
  <w:style w:type="paragraph" w:customStyle="1" w:styleId="472623D953204230B01D187783E5E83C">
    <w:name w:val="472623D953204230B01D187783E5E83C"/>
  </w:style>
  <w:style w:type="paragraph" w:customStyle="1" w:styleId="DFB6D569CE2A427FADAC0DA9C5DF777D">
    <w:name w:val="DFB6D569CE2A427FADAC0DA9C5DF777D"/>
  </w:style>
  <w:style w:type="paragraph" w:customStyle="1" w:styleId="B7A7BFBE0A4E44F8B9A3B00514ADA3F4">
    <w:name w:val="B7A7BFBE0A4E44F8B9A3B00514ADA3F4"/>
  </w:style>
  <w:style w:type="paragraph" w:customStyle="1" w:styleId="7B162B5F46874520B00480B5059EC073">
    <w:name w:val="7B162B5F46874520B00480B5059EC073"/>
  </w:style>
  <w:style w:type="paragraph" w:customStyle="1" w:styleId="3206FC0853A64D83B933D5625CDED7FA">
    <w:name w:val="3206FC0853A64D83B933D5625CDED7FA"/>
  </w:style>
  <w:style w:type="paragraph" w:customStyle="1" w:styleId="CA4864D5C8E74D15B1AE7562CFB0F412">
    <w:name w:val="CA4864D5C8E74D15B1AE7562CFB0F412"/>
  </w:style>
  <w:style w:type="paragraph" w:customStyle="1" w:styleId="686CFF483B4C4748B1ABF06B11BD3406">
    <w:name w:val="686CFF483B4C4748B1ABF06B11BD3406"/>
  </w:style>
  <w:style w:type="paragraph" w:customStyle="1" w:styleId="4C4044884E02466C8009A87C9B3C95BC">
    <w:name w:val="4C4044884E02466C8009A87C9B3C95BC"/>
  </w:style>
  <w:style w:type="paragraph" w:customStyle="1" w:styleId="3A851ACE909D499B938AF39DB22E2CBD">
    <w:name w:val="3A851ACE909D499B938AF39DB22E2CBD"/>
  </w:style>
  <w:style w:type="paragraph" w:customStyle="1" w:styleId="3F172009BC6D4E3CB02E75A43413E26E">
    <w:name w:val="3F172009BC6D4E3CB02E75A43413E26E"/>
  </w:style>
  <w:style w:type="paragraph" w:customStyle="1" w:styleId="9DBCD959D9714E11BCF1891F19E31D1A">
    <w:name w:val="9DBCD959D9714E11BCF1891F19E31D1A"/>
  </w:style>
  <w:style w:type="paragraph" w:customStyle="1" w:styleId="CC919882EB2D43A4B83683D2F45F750C">
    <w:name w:val="CC919882EB2D43A4B83683D2F45F750C"/>
  </w:style>
  <w:style w:type="paragraph" w:customStyle="1" w:styleId="A2EC74AA721E48AE9A192464A30335FE">
    <w:name w:val="A2EC74AA721E48AE9A192464A30335FE"/>
  </w:style>
  <w:style w:type="paragraph" w:customStyle="1" w:styleId="EDD1647DBF824B16B8FBECE3FCAEF9C9">
    <w:name w:val="EDD1647DBF824B16B8FBECE3FCAEF9C9"/>
  </w:style>
  <w:style w:type="paragraph" w:customStyle="1" w:styleId="FCDFC3C8ABB7489398C95F497B3405F2">
    <w:name w:val="FCDFC3C8ABB7489398C95F497B3405F2"/>
  </w:style>
  <w:style w:type="paragraph" w:customStyle="1" w:styleId="C57DA2274AFB4D13902EE7D141489C65">
    <w:name w:val="C57DA2274AFB4D13902EE7D141489C65"/>
  </w:style>
  <w:style w:type="paragraph" w:customStyle="1" w:styleId="9E882448D6DB477F89E9D8BDABA7E571">
    <w:name w:val="9E882448D6DB477F89E9D8BDABA7E571"/>
  </w:style>
  <w:style w:type="paragraph" w:customStyle="1" w:styleId="578BB8DE213E4AD9B029F83EDB8E07EB">
    <w:name w:val="578BB8DE213E4AD9B029F83EDB8E07EB"/>
  </w:style>
  <w:style w:type="paragraph" w:customStyle="1" w:styleId="84BEFD08F1204D76ABC1B72FDA244D9C">
    <w:name w:val="84BEFD08F1204D76ABC1B72FDA244D9C"/>
  </w:style>
  <w:style w:type="paragraph" w:customStyle="1" w:styleId="8F11786454224E78913C97D51E4764D3">
    <w:name w:val="8F11786454224E78913C97D51E4764D3"/>
  </w:style>
  <w:style w:type="paragraph" w:customStyle="1" w:styleId="CAD96550B4054EE9AA63ED51DDFF3D90">
    <w:name w:val="CAD96550B4054EE9AA63ED51DDFF3D90"/>
  </w:style>
  <w:style w:type="paragraph" w:customStyle="1" w:styleId="BF7BD238005745D390C117414A5A79E9">
    <w:name w:val="BF7BD238005745D390C117414A5A7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16</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imageuser</dc:creator>
  <cp:keywords/>
  <dc:description/>
  <cp:lastModifiedBy>imageuser</cp:lastModifiedBy>
  <cp:revision>1</cp:revision>
  <dcterms:created xsi:type="dcterms:W3CDTF">2016-10-17T23:51:00Z</dcterms:created>
  <dcterms:modified xsi:type="dcterms:W3CDTF">2016-10-18T00:07:00Z</dcterms:modified>
  <cp:version/>
</cp:coreProperties>
</file>